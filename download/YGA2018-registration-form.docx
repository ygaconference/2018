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C1" w:rsidRPr="00B15419" w:rsidRDefault="00B15419" w:rsidP="00B15419">
      <w:pPr>
        <w:ind w:left="360"/>
        <w:jc w:val="center"/>
        <w:rPr>
          <w:rFonts w:eastAsiaTheme="minorEastAsia"/>
          <w:b/>
          <w:color w:val="000000"/>
          <w:sz w:val="44"/>
          <w:szCs w:val="44"/>
          <w:lang w:eastAsia="zh-CN"/>
        </w:rPr>
      </w:pP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>Conference R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e</w:t>
      </w: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 xml:space="preserve">gistration 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Form</w:t>
      </w:r>
    </w:p>
    <w:p w:rsidR="00900117" w:rsidRPr="00935C24" w:rsidRDefault="00900117" w:rsidP="00900117">
      <w:pPr>
        <w:ind w:left="360"/>
        <w:rPr>
          <w:rFonts w:eastAsiaTheme="minorEastAsia"/>
          <w:color w:val="000000"/>
          <w:sz w:val="12"/>
          <w:szCs w:val="12"/>
          <w:lang w:eastAsia="zh-CN"/>
        </w:rPr>
      </w:pPr>
    </w:p>
    <w:p w:rsid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  <w:r w:rsidRPr="00900117">
        <w:rPr>
          <w:rFonts w:eastAsiaTheme="minorEastAsia" w:hint="eastAsia"/>
          <w:color w:val="000000"/>
          <w:szCs w:val="24"/>
          <w:lang w:eastAsia="zh-CN"/>
        </w:rPr>
        <w:t>Please put a</w:t>
      </w:r>
      <w:r w:rsidRPr="00900117">
        <w:rPr>
          <w:rFonts w:eastAsiaTheme="minorEastAsia"/>
          <w:color w:val="000000"/>
          <w:szCs w:val="24"/>
          <w:lang w:eastAsia="zh-CN"/>
        </w:rPr>
        <w:t xml:space="preserve"> </w:t>
      </w:r>
      <w:r w:rsidRPr="00900117">
        <w:rPr>
          <w:rFonts w:eastAsiaTheme="minorEastAsia"/>
          <w:color w:val="000000"/>
          <w:szCs w:val="24"/>
          <w:lang w:eastAsia="zh-CN"/>
        </w:rPr>
        <w:sym w:font="Wingdings" w:char="F0FC"/>
      </w:r>
      <w:r w:rsidRPr="00900117">
        <w:rPr>
          <w:rFonts w:eastAsiaTheme="minorEastAsia" w:hint="eastAsia"/>
          <w:color w:val="000000"/>
          <w:szCs w:val="24"/>
          <w:lang w:eastAsia="zh-CN"/>
        </w:rPr>
        <w:t xml:space="preserve"> in the appropriate bracket</w:t>
      </w:r>
      <w:r w:rsidR="00CF146C">
        <w:rPr>
          <w:rFonts w:eastAsiaTheme="minorEastAsia"/>
          <w:color w:val="000000"/>
          <w:szCs w:val="24"/>
          <w:lang w:eastAsia="zh-CN"/>
        </w:rPr>
        <w:t>s</w:t>
      </w:r>
      <w:r w:rsidRPr="00900117">
        <w:rPr>
          <w:rFonts w:eastAsiaTheme="minorEastAsia" w:hint="eastAsia"/>
          <w:color w:val="000000"/>
          <w:szCs w:val="24"/>
          <w:lang w:eastAsia="zh-CN"/>
        </w:rPr>
        <w:t>.</w:t>
      </w:r>
    </w:p>
    <w:p w:rsidR="00900117" w:rsidRP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B15419" w:rsidRPr="001D2D14" w:rsidRDefault="00B15419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 w:hint="eastAsia"/>
          <w:b/>
          <w:color w:val="000000"/>
          <w:szCs w:val="24"/>
          <w:u w:val="single"/>
          <w:lang w:eastAsia="zh-CN"/>
        </w:rPr>
        <w:t>Participant</w:t>
      </w: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’s Information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Family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</w:t>
      </w:r>
      <w:r w:rsidRPr="001D2D14">
        <w:rPr>
          <w:rFonts w:eastAsiaTheme="minorEastAsia"/>
          <w:color w:val="000000"/>
          <w:szCs w:val="24"/>
          <w:lang w:eastAsia="zh-CN"/>
        </w:rPr>
        <w:t>First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 w:hint="eastAsia"/>
          <w:color w:val="000000"/>
          <w:szCs w:val="24"/>
          <w:lang w:eastAsia="zh-CN"/>
        </w:rPr>
        <w:t xml:space="preserve">Title: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Prof.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Dr.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Ms.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Mrs.</w:t>
      </w:r>
      <w:r w:rsidR="00900117">
        <w:rPr>
          <w:rFonts w:eastAsiaTheme="minorEastAsia"/>
          <w:color w:val="000000"/>
          <w:szCs w:val="24"/>
          <w:lang w:eastAsia="zh-CN"/>
        </w:rPr>
        <w:t xml:space="preserve"> 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Others ____________</w:t>
      </w:r>
      <w:r w:rsidR="00B64C07">
        <w:rPr>
          <w:rFonts w:eastAsiaTheme="minorEastAsia"/>
          <w:color w:val="000000"/>
          <w:szCs w:val="24"/>
          <w:lang w:eastAsia="zh-CN"/>
        </w:rPr>
        <w:t>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Organization/Institution: 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Address: 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Country: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Contact Number: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</w:t>
      </w:r>
      <w:r w:rsidRPr="001D2D14">
        <w:rPr>
          <w:rFonts w:eastAsiaTheme="minorEastAsia"/>
          <w:color w:val="000000"/>
          <w:szCs w:val="24"/>
          <w:lang w:eastAsia="zh-CN"/>
        </w:rPr>
        <w:t>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Email Address: ______________________________________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1D2D14" w:rsidRDefault="001D2D14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Registration Fees</w:t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B64C07" w:rsidRDefault="00B70757" w:rsidP="00B15419">
      <w:pPr>
        <w:ind w:left="360"/>
        <w:rPr>
          <w:rFonts w:eastAsiaTheme="minorEastAsia"/>
          <w:i/>
          <w:color w:val="000000"/>
          <w:szCs w:val="24"/>
          <w:u w:val="single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Up to 15 May 2018</w:t>
      </w:r>
      <w:r w:rsidRPr="00B64C07">
        <w:rPr>
          <w:rFonts w:eastAsiaTheme="minorEastAsia"/>
          <w:i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proofErr w:type="gramStart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After</w:t>
      </w:r>
      <w:proofErr w:type="gramEnd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 xml:space="preserve"> 15 May 2018</w:t>
      </w:r>
    </w:p>
    <w:p w:rsidR="00B70757" w:rsidRDefault="0029576F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 xml:space="preserve">Regular    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  <w:t xml:space="preserve">(  ) </w:t>
      </w:r>
      <w:r w:rsidR="006B3B65">
        <w:rPr>
          <w:rFonts w:eastAsiaTheme="minorEastAsia"/>
          <w:color w:val="000000"/>
          <w:szCs w:val="24"/>
          <w:lang w:eastAsia="zh-CN"/>
        </w:rPr>
        <w:t>MOP</w:t>
      </w:r>
      <w:r w:rsidR="001D5F40">
        <w:rPr>
          <w:rFonts w:eastAsiaTheme="minorEastAsia"/>
          <w:color w:val="000000"/>
          <w:szCs w:val="24"/>
          <w:lang w:eastAsia="zh-CN"/>
        </w:rPr>
        <w:t>1</w:t>
      </w:r>
      <w:proofErr w:type="gramStart"/>
      <w:r w:rsidR="001D5F40">
        <w:rPr>
          <w:rFonts w:eastAsiaTheme="minorEastAsia"/>
          <w:color w:val="000000"/>
          <w:szCs w:val="24"/>
          <w:lang w:eastAsia="zh-CN"/>
        </w:rPr>
        <w:t>,200</w:t>
      </w:r>
      <w:proofErr w:type="gramEnd"/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1D5F40">
        <w:rPr>
          <w:rFonts w:eastAsiaTheme="minorEastAsia"/>
          <w:color w:val="000000"/>
          <w:szCs w:val="24"/>
          <w:lang w:eastAsia="zh-CN"/>
        </w:rPr>
        <w:t xml:space="preserve">    </w:t>
      </w:r>
      <w:r w:rsidR="00B70757">
        <w:rPr>
          <w:rFonts w:eastAsiaTheme="minorEastAsia"/>
          <w:color w:val="000000"/>
          <w:szCs w:val="24"/>
          <w:lang w:eastAsia="zh-CN"/>
        </w:rPr>
        <w:t xml:space="preserve">(  ) </w:t>
      </w:r>
      <w:r w:rsidR="006B3B65">
        <w:rPr>
          <w:rFonts w:eastAsiaTheme="minorEastAsia"/>
          <w:color w:val="000000"/>
          <w:szCs w:val="24"/>
          <w:lang w:eastAsia="zh-CN"/>
        </w:rPr>
        <w:t>MOP</w:t>
      </w:r>
      <w:r w:rsidR="001D5F40">
        <w:rPr>
          <w:rFonts w:eastAsiaTheme="minorEastAsia"/>
          <w:color w:val="000000"/>
          <w:szCs w:val="24"/>
          <w:lang w:eastAsia="zh-CN"/>
        </w:rPr>
        <w:t>1,400</w:t>
      </w:r>
      <w:r w:rsidR="00B70757">
        <w:rPr>
          <w:rFonts w:eastAsiaTheme="minorEastAsia"/>
          <w:color w:val="000000"/>
          <w:szCs w:val="24"/>
          <w:lang w:eastAsia="zh-CN"/>
        </w:rPr>
        <w:tab/>
      </w:r>
    </w:p>
    <w:p w:rsidR="001D2D14" w:rsidRDefault="0029576F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 w:hint="eastAsia"/>
          <w:color w:val="000000"/>
          <w:szCs w:val="24"/>
          <w:lang w:eastAsia="zh-CN"/>
        </w:rPr>
        <w:t>Student</w:t>
      </w:r>
      <w:r>
        <w:rPr>
          <w:rFonts w:eastAsiaTheme="minorEastAsia"/>
          <w:color w:val="000000"/>
          <w:szCs w:val="24"/>
          <w:lang w:eastAsia="zh-CN"/>
        </w:rPr>
        <w:t xml:space="preserve">   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 xml:space="preserve">(  ) </w:t>
      </w:r>
      <w:r w:rsidR="006B3B65">
        <w:rPr>
          <w:rFonts w:eastAsiaTheme="minorEastAsia"/>
          <w:color w:val="000000"/>
          <w:szCs w:val="24"/>
          <w:lang w:eastAsia="zh-CN"/>
        </w:rPr>
        <w:t>MOP</w:t>
      </w:r>
      <w:r w:rsidR="0038244E">
        <w:rPr>
          <w:rFonts w:eastAsiaTheme="minorEastAsia"/>
          <w:color w:val="000000"/>
          <w:szCs w:val="24"/>
          <w:lang w:eastAsia="zh-CN"/>
        </w:rPr>
        <w:t>6</w:t>
      </w:r>
      <w:r w:rsidR="001D5F40">
        <w:rPr>
          <w:rFonts w:eastAsiaTheme="minorEastAsia"/>
          <w:color w:val="000000"/>
          <w:szCs w:val="24"/>
          <w:lang w:eastAsia="zh-CN"/>
        </w:rPr>
        <w:t>00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845E53">
        <w:rPr>
          <w:rFonts w:eastAsiaTheme="minorEastAsia"/>
          <w:color w:val="000000"/>
          <w:szCs w:val="24"/>
          <w:lang w:eastAsia="zh-CN"/>
        </w:rPr>
        <w:t xml:space="preserve">    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</w:t>
      </w:r>
      <w:r w:rsidR="0038244E">
        <w:rPr>
          <w:rFonts w:eastAsiaTheme="minorEastAsia"/>
          <w:color w:val="000000"/>
          <w:szCs w:val="24"/>
          <w:lang w:eastAsia="zh-CN"/>
        </w:rPr>
        <w:tab/>
      </w:r>
      <w:r w:rsidR="006B3B65">
        <w:rPr>
          <w:rFonts w:eastAsiaTheme="minorEastAsia"/>
          <w:color w:val="000000"/>
          <w:szCs w:val="24"/>
          <w:lang w:eastAsia="zh-CN"/>
        </w:rPr>
        <w:t>MOP</w:t>
      </w:r>
      <w:r w:rsidR="0038244E">
        <w:rPr>
          <w:rFonts w:eastAsiaTheme="minorEastAsia"/>
          <w:color w:val="000000"/>
          <w:szCs w:val="24"/>
          <w:lang w:eastAsia="zh-CN"/>
        </w:rPr>
        <w:t>8</w:t>
      </w:r>
      <w:r w:rsidR="001D5F40">
        <w:rPr>
          <w:rFonts w:eastAsiaTheme="minorEastAsia"/>
          <w:color w:val="000000"/>
          <w:szCs w:val="24"/>
          <w:lang w:eastAsia="zh-CN"/>
        </w:rPr>
        <w:t>00</w:t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</w:p>
    <w:p w:rsidR="00900117" w:rsidRDefault="00900117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900117">
      <w:pPr>
        <w:ind w:firstLine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Registration fee includes 2 lunches, 2 dinners and 4 tea</w:t>
      </w:r>
      <w:r w:rsidR="00BD40FB">
        <w:rPr>
          <w:rFonts w:eastAsiaTheme="minorEastAsia"/>
          <w:color w:val="000000"/>
          <w:szCs w:val="24"/>
          <w:lang w:eastAsia="zh-CN"/>
        </w:rPr>
        <w:t>/coffee</w:t>
      </w:r>
      <w:r>
        <w:rPr>
          <w:rFonts w:eastAsiaTheme="minorEastAsia"/>
          <w:color w:val="000000"/>
          <w:szCs w:val="24"/>
          <w:lang w:eastAsia="zh-CN"/>
        </w:rPr>
        <w:t xml:space="preserve"> breaks.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2A5603">
      <w:pPr>
        <w:ind w:firstLineChars="150" w:firstLine="361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900117">
        <w:rPr>
          <w:rFonts w:eastAsiaTheme="minorEastAsia"/>
          <w:b/>
          <w:color w:val="000000"/>
          <w:szCs w:val="24"/>
          <w:u w:val="single"/>
          <w:lang w:eastAsia="zh-CN"/>
        </w:rPr>
        <w:t>Payment Method</w:t>
      </w:r>
    </w:p>
    <w:p w:rsidR="00900117" w:rsidRPr="00900117" w:rsidRDefault="00900117" w:rsidP="00900117">
      <w:pPr>
        <w:rPr>
          <w:rFonts w:eastAsiaTheme="minorEastAsia"/>
          <w:b/>
          <w:color w:val="000000"/>
          <w:szCs w:val="24"/>
          <w:lang w:eastAsia="zh-CN"/>
        </w:rPr>
      </w:pPr>
      <w:r w:rsidRPr="00900117">
        <w:rPr>
          <w:rFonts w:eastAsiaTheme="minorEastAsia"/>
          <w:b/>
          <w:color w:val="000000"/>
          <w:szCs w:val="24"/>
          <w:lang w:eastAsia="zh-CN"/>
        </w:rPr>
        <w:tab/>
      </w:r>
    </w:p>
    <w:p w:rsidR="00900117" w:rsidRPr="00900117" w:rsidRDefault="00900117" w:rsidP="002A5603">
      <w:pPr>
        <w:ind w:leftChars="150"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Please deposit your registration fee</w:t>
      </w:r>
      <w:r w:rsidR="00B64C07">
        <w:rPr>
          <w:rFonts w:eastAsiaTheme="minorEastAsia"/>
          <w:color w:val="000000"/>
          <w:szCs w:val="24"/>
          <w:lang w:eastAsia="zh-CN"/>
        </w:rPr>
        <w:t xml:space="preserve"> directly or through </w:t>
      </w:r>
      <w:r w:rsidR="0088094B">
        <w:rPr>
          <w:rFonts w:eastAsiaTheme="minorEastAsia"/>
          <w:color w:val="000000"/>
          <w:szCs w:val="24"/>
          <w:lang w:eastAsia="zh-CN"/>
        </w:rPr>
        <w:t>electronic/</w:t>
      </w:r>
      <w:r w:rsidR="00B64C07">
        <w:rPr>
          <w:rFonts w:eastAsiaTheme="minorEastAsia"/>
          <w:color w:val="000000"/>
          <w:szCs w:val="24"/>
          <w:lang w:eastAsia="zh-CN"/>
        </w:rPr>
        <w:t>telegraphic transfer to the below-mentioned account.</w:t>
      </w:r>
    </w:p>
    <w:p w:rsidR="00B64C07" w:rsidRPr="0088094B" w:rsidRDefault="00B64C07" w:rsidP="00900117">
      <w:pPr>
        <w:pStyle w:val="NormalWeb"/>
        <w:shd w:val="clear" w:color="auto" w:fill="FFFFFF"/>
        <w:spacing w:before="0" w:beforeAutospacing="0" w:after="0" w:afterAutospacing="0"/>
        <w:ind w:firstLine="480"/>
        <w:jc w:val="both"/>
        <w:rPr>
          <w:rFonts w:ascii="Times New Roman" w:hAnsi="Times New Roman" w:cs="Times New Roman"/>
          <w:color w:val="3E3E3E"/>
        </w:rPr>
      </w:pP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Beneficiary: The Physical Society of Macao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 xml:space="preserve">Bank </w:t>
      </w:r>
      <w:r w:rsidR="00B64C07" w:rsidRPr="005D5E19">
        <w:rPr>
          <w:rFonts w:ascii="Times New Roman" w:hAnsi="Times New Roman" w:cs="Times New Roman"/>
          <w:b/>
          <w:color w:val="3E3E3E"/>
        </w:rPr>
        <w:t>N</w:t>
      </w:r>
      <w:r w:rsidRPr="005D5E19">
        <w:rPr>
          <w:rFonts w:ascii="Times New Roman" w:hAnsi="Times New Roman" w:cs="Times New Roman"/>
          <w:b/>
          <w:color w:val="3E3E3E"/>
        </w:rPr>
        <w:t>ame: Bank of China Macau Branch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Account No: 320110040511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SWIFT code: BKCHMOMX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 xml:space="preserve">Address: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Avenida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 xml:space="preserve">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Doutor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 xml:space="preserve"> Mario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Soares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>, Macau, China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35C24" w:rsidRPr="005D5E19" w:rsidRDefault="00B64C07" w:rsidP="00935C24">
      <w:pPr>
        <w:ind w:leftChars="150" w:left="360"/>
        <w:jc w:val="both"/>
        <w:rPr>
          <w:rFonts w:eastAsiaTheme="minorEastAsia"/>
          <w:color w:val="000000"/>
          <w:szCs w:val="24"/>
          <w:lang w:val="en-GB" w:eastAsia="zh-CN"/>
        </w:rPr>
      </w:pPr>
      <w:r w:rsidRPr="005D5E19">
        <w:rPr>
          <w:rFonts w:eastAsiaTheme="minorEastAsia"/>
          <w:color w:val="000000"/>
          <w:szCs w:val="24"/>
          <w:lang w:val="en-GB" w:eastAsia="zh-CN"/>
        </w:rPr>
        <w:t>Registration will only b</w:t>
      </w:r>
      <w:r w:rsidR="00935C24" w:rsidRPr="005D5E19">
        <w:rPr>
          <w:rFonts w:eastAsiaTheme="minorEastAsia"/>
          <w:color w:val="000000"/>
          <w:szCs w:val="24"/>
          <w:lang w:val="en-GB" w:eastAsia="zh-CN"/>
        </w:rPr>
        <w:t xml:space="preserve">e processed upon full payment. </w:t>
      </w:r>
      <w:r w:rsidRPr="005D5E19">
        <w:rPr>
          <w:rFonts w:eastAsiaTheme="minorEastAsia"/>
          <w:color w:val="000000"/>
          <w:szCs w:val="24"/>
          <w:lang w:val="en-GB" w:eastAsia="zh-CN"/>
        </w:rPr>
        <w:t xml:space="preserve">Please send your bank deposit slip copy, </w:t>
      </w:r>
      <w:r w:rsidR="006E6EDF" w:rsidRPr="005D5E19">
        <w:rPr>
          <w:rFonts w:eastAsiaTheme="minorEastAsia"/>
          <w:color w:val="000000"/>
          <w:szCs w:val="24"/>
          <w:lang w:val="en-GB" w:eastAsia="zh-CN"/>
        </w:rPr>
        <w:t xml:space="preserve">a copy of your valid student card or other formal identification, as well as </w:t>
      </w:r>
      <w:r w:rsidRPr="005D5E19">
        <w:rPr>
          <w:rFonts w:eastAsiaTheme="minorEastAsia"/>
          <w:color w:val="000000"/>
          <w:szCs w:val="24"/>
          <w:lang w:val="en-GB" w:eastAsia="zh-CN"/>
        </w:rPr>
        <w:t>your registr</w:t>
      </w:r>
      <w:bookmarkStart w:id="0" w:name="_GoBack"/>
      <w:bookmarkEnd w:id="0"/>
      <w:r w:rsidRPr="005D5E19">
        <w:rPr>
          <w:rFonts w:eastAsiaTheme="minorEastAsia"/>
          <w:color w:val="000000"/>
          <w:szCs w:val="24"/>
          <w:lang w:val="en-GB" w:eastAsia="zh-CN"/>
        </w:rPr>
        <w:t>ation form, to</w:t>
      </w:r>
      <w:r w:rsidR="00B62E06" w:rsidRPr="005D5E19">
        <w:rPr>
          <w:rFonts w:eastAsiaTheme="minorEastAsia"/>
          <w:color w:val="000000"/>
          <w:szCs w:val="24"/>
          <w:lang w:val="en-GB" w:eastAsia="zh-CN"/>
        </w:rPr>
        <w:t xml:space="preserve"> the </w:t>
      </w:r>
      <w:r w:rsidR="004952AB">
        <w:rPr>
          <w:rFonts w:eastAsiaTheme="minorEastAsia"/>
          <w:color w:val="000000"/>
          <w:szCs w:val="24"/>
          <w:lang w:val="en-GB" w:eastAsia="zh-CN"/>
        </w:rPr>
        <w:t>conference s</w:t>
      </w:r>
      <w:r w:rsidR="005156F7" w:rsidRPr="005D5E19">
        <w:rPr>
          <w:rFonts w:eastAsiaTheme="minorEastAsia"/>
          <w:color w:val="000000"/>
          <w:szCs w:val="24"/>
          <w:lang w:val="en-GB" w:eastAsia="zh-CN"/>
        </w:rPr>
        <w:t>ecretariats</w:t>
      </w:r>
      <w:r w:rsidR="005156F7" w:rsidRPr="005D5E19">
        <w:rPr>
          <w:color w:val="000000"/>
        </w:rPr>
        <w:t xml:space="preserve"> </w:t>
      </w:r>
      <w:r w:rsidR="00A725A5" w:rsidRPr="005D5E19">
        <w:rPr>
          <w:rFonts w:eastAsiaTheme="minorEastAsia"/>
          <w:color w:val="000000"/>
          <w:szCs w:val="24"/>
          <w:lang w:val="en-GB" w:eastAsia="zh-CN"/>
        </w:rPr>
        <w:t xml:space="preserve">with email address </w:t>
      </w:r>
      <w:r w:rsidR="00B62E06" w:rsidRPr="005D5E19">
        <w:rPr>
          <w:rFonts w:eastAsiaTheme="minorEastAsia"/>
          <w:color w:val="000000"/>
          <w:szCs w:val="24"/>
          <w:lang w:val="en-GB" w:eastAsia="zh-CN"/>
        </w:rPr>
        <w:t>as shown in footnote</w:t>
      </w:r>
      <w:r w:rsidR="00B62E06" w:rsidRPr="005D5E19">
        <w:rPr>
          <w:rFonts w:eastAsiaTheme="minorEastAsia" w:hint="eastAsia"/>
          <w:color w:val="000000"/>
          <w:szCs w:val="24"/>
          <w:lang w:val="en-GB" w:eastAsia="zh-CN"/>
        </w:rPr>
        <w:t>.</w:t>
      </w:r>
    </w:p>
    <w:p w:rsidR="00B62E06" w:rsidRDefault="00B62E06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1D2D14" w:rsidRDefault="00CF146C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  <w:r w:rsidRPr="00CF146C">
        <w:rPr>
          <w:rFonts w:eastAsiaTheme="minorEastAsia" w:hint="eastAsia"/>
          <w:b/>
          <w:color w:val="000000"/>
          <w:szCs w:val="24"/>
          <w:u w:val="single"/>
          <w:lang w:val="en-GB" w:eastAsia="zh-CN"/>
        </w:rPr>
        <w:t>Accommodation</w:t>
      </w:r>
      <w:r w:rsidR="00634D80">
        <w:rPr>
          <w:rFonts w:eastAsiaTheme="minorEastAsia"/>
          <w:b/>
          <w:color w:val="000000"/>
          <w:szCs w:val="24"/>
          <w:u w:val="single"/>
          <w:lang w:val="en-GB" w:eastAsia="zh-CN"/>
        </w:rPr>
        <w:t xml:space="preserve"> options</w:t>
      </w:r>
    </w:p>
    <w:p w:rsidR="005D5E19" w:rsidRPr="00CF146C" w:rsidRDefault="005D5E19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CF146C" w:rsidRPr="00882FC2" w:rsidRDefault="00CF146C" w:rsidP="00CF146C">
      <w:pPr>
        <w:numPr>
          <w:ilvl w:val="0"/>
          <w:numId w:val="4"/>
        </w:numPr>
        <w:snapToGrid w:val="0"/>
        <w:rPr>
          <w:color w:val="000000"/>
        </w:rPr>
      </w:pPr>
      <w:r w:rsidRPr="00882FC2">
        <w:rPr>
          <w:color w:val="000000"/>
        </w:rPr>
        <w:t>Postgraduate House S1 Hostel</w:t>
      </w:r>
      <w:r>
        <w:rPr>
          <w:color w:val="000000"/>
        </w:rPr>
        <w:t xml:space="preserve"> of the University of Macau (on first-come, first-served basis</w:t>
      </w:r>
      <w:r w:rsidR="0088094B">
        <w:rPr>
          <w:color w:val="000000"/>
        </w:rPr>
        <w:t xml:space="preserve"> and subject to availability</w:t>
      </w:r>
      <w:r>
        <w:rPr>
          <w:color w:val="000000"/>
        </w:rPr>
        <w:t>)</w:t>
      </w:r>
    </w:p>
    <w:p w:rsidR="001F3040" w:rsidRDefault="001F3040" w:rsidP="001734B2">
      <w:pPr>
        <w:ind w:left="720"/>
        <w:rPr>
          <w:color w:val="000000"/>
        </w:rPr>
      </w:pPr>
    </w:p>
    <w:p w:rsidR="000240FF" w:rsidRDefault="000240FF" w:rsidP="001734B2">
      <w:pPr>
        <w:ind w:left="720"/>
        <w:rPr>
          <w:color w:val="000000"/>
        </w:rPr>
      </w:pPr>
      <w:r>
        <w:rPr>
          <w:color w:val="000000"/>
        </w:rPr>
        <w:t>Check-in: ______________</w:t>
      </w:r>
      <w:r>
        <w:rPr>
          <w:color w:val="000000"/>
        </w:rPr>
        <w:tab/>
        <w:t>Check-out</w:t>
      </w:r>
      <w:proofErr w:type="gramStart"/>
      <w:r>
        <w:rPr>
          <w:color w:val="000000"/>
        </w:rPr>
        <w:t>:_</w:t>
      </w:r>
      <w:proofErr w:type="gramEnd"/>
      <w:r>
        <w:rPr>
          <w:color w:val="000000"/>
        </w:rPr>
        <w:t>________________ No. of nights: __________</w:t>
      </w:r>
    </w:p>
    <w:p w:rsidR="000240FF" w:rsidRDefault="000240FF" w:rsidP="001734B2">
      <w:pPr>
        <w:ind w:left="720"/>
        <w:rPr>
          <w:color w:val="000000"/>
        </w:rPr>
      </w:pPr>
    </w:p>
    <w:p w:rsidR="00CF146C" w:rsidRPr="00882FC2" w:rsidRDefault="001734B2" w:rsidP="001734B2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single room</w:t>
      </w:r>
      <w:r w:rsidR="00634D80">
        <w:rPr>
          <w:color w:val="000000"/>
        </w:rPr>
        <w:t xml:space="preserve">, </w:t>
      </w:r>
      <w:r w:rsidR="006B3B65">
        <w:rPr>
          <w:rFonts w:eastAsiaTheme="minorEastAsia"/>
          <w:color w:val="000000"/>
          <w:szCs w:val="24"/>
          <w:lang w:eastAsia="zh-CN"/>
        </w:rPr>
        <w:t>MOP</w:t>
      </w:r>
      <w:r w:rsidR="00CF146C" w:rsidRPr="00882FC2">
        <w:rPr>
          <w:color w:val="000000"/>
        </w:rPr>
        <w:t>280/night</w:t>
      </w:r>
      <w:r w:rsidR="004A3EAF">
        <w:rPr>
          <w:color w:val="000000"/>
        </w:rPr>
        <w:t>;</w:t>
      </w:r>
    </w:p>
    <w:p w:rsidR="0088094B" w:rsidRDefault="001734B2" w:rsidP="0088094B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</w:t>
      </w:r>
      <w:r w:rsidR="00634D80">
        <w:rPr>
          <w:color w:val="000000"/>
        </w:rPr>
        <w:t xml:space="preserve">twin room, </w:t>
      </w:r>
      <w:r w:rsidR="006B3B65">
        <w:rPr>
          <w:rFonts w:eastAsiaTheme="minorEastAsia"/>
          <w:color w:val="000000"/>
          <w:szCs w:val="24"/>
          <w:lang w:eastAsia="zh-CN"/>
        </w:rPr>
        <w:t>MOP</w:t>
      </w:r>
      <w:r w:rsidR="00CF146C" w:rsidRPr="00882FC2">
        <w:rPr>
          <w:color w:val="000000"/>
        </w:rPr>
        <w:t>360/night</w:t>
      </w:r>
      <w:r>
        <w:rPr>
          <w:color w:val="000000"/>
        </w:rPr>
        <w:t>/room</w:t>
      </w:r>
      <w:r w:rsidR="004A3EAF">
        <w:rPr>
          <w:color w:val="000000"/>
        </w:rPr>
        <w:t>:</w:t>
      </w:r>
    </w:p>
    <w:p w:rsidR="005D5E19" w:rsidRDefault="001734B2" w:rsidP="00B62E06">
      <w:pPr>
        <w:ind w:leftChars="500" w:left="1200"/>
        <w:rPr>
          <w:color w:val="000000"/>
        </w:rPr>
      </w:pPr>
      <w:r>
        <w:rPr>
          <w:color w:val="000000"/>
        </w:rPr>
        <w:t xml:space="preserve">I am a (  ) male / </w:t>
      </w:r>
      <w:r w:rsidR="0088094B">
        <w:rPr>
          <w:color w:val="000000"/>
        </w:rPr>
        <w:t>(  ) female</w:t>
      </w:r>
      <w:r w:rsidR="005D5E19">
        <w:rPr>
          <w:color w:val="000000"/>
        </w:rPr>
        <w:t>.</w:t>
      </w:r>
    </w:p>
    <w:p w:rsidR="000240FF" w:rsidRDefault="0088094B" w:rsidP="00B62E06">
      <w:pPr>
        <w:ind w:leftChars="500" w:left="1200"/>
        <w:rPr>
          <w:color w:val="000000"/>
        </w:rPr>
      </w:pPr>
      <w:r>
        <w:rPr>
          <w:color w:val="000000"/>
        </w:rPr>
        <w:t>I (  ) would/ (  ) would not</w:t>
      </w:r>
      <w:r w:rsidR="001734B2">
        <w:rPr>
          <w:color w:val="000000"/>
        </w:rPr>
        <w:t xml:space="preserve"> like to share the twin room with another participant at organizer’s discretion</w:t>
      </w:r>
      <w:r>
        <w:rPr>
          <w:color w:val="000000"/>
        </w:rPr>
        <w:t>.</w:t>
      </w:r>
    </w:p>
    <w:p w:rsidR="005D5E19" w:rsidRPr="00B62E06" w:rsidRDefault="005D5E19" w:rsidP="00B62E06">
      <w:pPr>
        <w:ind w:leftChars="500" w:left="1200"/>
        <w:rPr>
          <w:color w:val="000000"/>
        </w:rPr>
      </w:pPr>
    </w:p>
    <w:p w:rsidR="001734B2" w:rsidRDefault="001734B2" w:rsidP="001F3040">
      <w:pPr>
        <w:ind w:left="720" w:hangingChars="300" w:hanging="720"/>
        <w:rPr>
          <w:color w:val="000000"/>
        </w:rPr>
      </w:pPr>
      <w:r>
        <w:rPr>
          <w:color w:val="000000"/>
        </w:rPr>
        <w:t xml:space="preserve">   </w:t>
      </w:r>
      <w:r w:rsidR="001F3040">
        <w:rPr>
          <w:color w:val="000000"/>
        </w:rPr>
        <w:tab/>
        <w:t>Confirmation will be made 2 weeks after receipt of your registration</w:t>
      </w:r>
      <w:r w:rsidR="00935C24">
        <w:rPr>
          <w:color w:val="000000"/>
        </w:rPr>
        <w:t xml:space="preserve">. </w:t>
      </w:r>
      <w:r w:rsidR="001F3040">
        <w:rPr>
          <w:color w:val="000000"/>
        </w:rPr>
        <w:t>Accommodation p</w:t>
      </w:r>
      <w:r>
        <w:rPr>
          <w:color w:val="000000"/>
        </w:rPr>
        <w:t xml:space="preserve">ayment to be made </w:t>
      </w:r>
      <w:r w:rsidR="001F3040">
        <w:rPr>
          <w:color w:val="000000"/>
        </w:rPr>
        <w:t xml:space="preserve">at Postgraduate House S3 reception </w:t>
      </w:r>
      <w:r w:rsidR="00935C24">
        <w:rPr>
          <w:color w:val="000000"/>
        </w:rPr>
        <w:t>by participa</w:t>
      </w:r>
      <w:r w:rsidR="00BD40FB">
        <w:rPr>
          <w:color w:val="000000"/>
        </w:rPr>
        <w:t>nt</w:t>
      </w:r>
      <w:r w:rsidR="00935C24">
        <w:rPr>
          <w:color w:val="000000"/>
        </w:rPr>
        <w:t xml:space="preserve"> </w:t>
      </w:r>
      <w:r>
        <w:rPr>
          <w:color w:val="000000"/>
        </w:rPr>
        <w:t>upon check-in.</w:t>
      </w:r>
    </w:p>
    <w:p w:rsidR="001734B2" w:rsidRDefault="001734B2" w:rsidP="00CF146C">
      <w:pPr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1734B2" w:rsidRDefault="001734B2" w:rsidP="00CF146C">
      <w:pPr>
        <w:ind w:left="360"/>
        <w:rPr>
          <w:color w:val="000000"/>
        </w:rPr>
      </w:pPr>
      <w:r>
        <w:rPr>
          <w:rFonts w:hint="eastAsia"/>
          <w:color w:val="000000"/>
        </w:rPr>
        <w:t>(2) Other nearby hotels</w:t>
      </w:r>
    </w:p>
    <w:p w:rsidR="00966278" w:rsidRDefault="001F3040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</w:t>
      </w:r>
      <w:r w:rsidR="00966278">
        <w:rPr>
          <w:color w:val="000000"/>
        </w:rPr>
        <w:t>A. Broadway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B. Galaxy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C. Sheraton </w:t>
      </w:r>
      <w:proofErr w:type="spellStart"/>
      <w:r>
        <w:rPr>
          <w:color w:val="000000"/>
        </w:rPr>
        <w:t>Grand</w:t>
      </w:r>
      <w:proofErr w:type="spellEnd"/>
      <w:r>
        <w:rPr>
          <w:color w:val="000000"/>
        </w:rPr>
        <w:t xml:space="preserve"> Macao Hotel,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D. Holiday Inn Macao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8F2254" w:rsidRDefault="008F2254" w:rsidP="00CF146C">
      <w:pPr>
        <w:ind w:left="360"/>
        <w:rPr>
          <w:color w:val="000000"/>
        </w:rPr>
      </w:pPr>
      <w:r>
        <w:rPr>
          <w:color w:val="000000"/>
        </w:rPr>
        <w:t xml:space="preserve">   E. Others</w:t>
      </w:r>
    </w:p>
    <w:p w:rsidR="001734B2" w:rsidRDefault="001734B2" w:rsidP="00CF146C">
      <w:pPr>
        <w:ind w:left="360"/>
        <w:rPr>
          <w:color w:val="000000"/>
        </w:rPr>
      </w:pPr>
    </w:p>
    <w:p w:rsidR="0088094B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88094B">
        <w:rPr>
          <w:rFonts w:ascii="Times New Roman" w:hAnsi="Times New Roman" w:hint="eastAsia"/>
          <w:b/>
          <w:color w:val="000000"/>
          <w:sz w:val="24"/>
          <w:szCs w:val="24"/>
          <w:u w:val="single"/>
        </w:rPr>
        <w:t>S</w:t>
      </w:r>
      <w:r w:rsidRPr="0088094B">
        <w:rPr>
          <w:rFonts w:ascii="Times New Roman" w:hAnsi="Times New Roman"/>
          <w:b/>
          <w:color w:val="000000"/>
          <w:sz w:val="24"/>
          <w:szCs w:val="24"/>
          <w:u w:val="single"/>
        </w:rPr>
        <w:t>ightseeing Tour</w:t>
      </w:r>
    </w:p>
    <w:p w:rsidR="001321C8" w:rsidRPr="0088094B" w:rsidRDefault="001321C8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CF146C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will (  ) join / (  ) not join a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half-day Maca</w:t>
      </w:r>
      <w:r w:rsidR="00BD40FB">
        <w:rPr>
          <w:rFonts w:ascii="Times New Roman" w:hAnsi="Times New Roman"/>
          <w:color w:val="000000"/>
          <w:sz w:val="24"/>
          <w:szCs w:val="24"/>
        </w:rPr>
        <w:t>o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tour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64BB8">
        <w:rPr>
          <w:rFonts w:ascii="Times New Roman" w:hAnsi="Times New Roman"/>
          <w:color w:val="000000"/>
          <w:sz w:val="24"/>
          <w:szCs w:val="24"/>
        </w:rPr>
        <w:t xml:space="preserve">in the morning of </w:t>
      </w:r>
      <w:r w:rsidR="000064FB">
        <w:rPr>
          <w:rFonts w:ascii="Times New Roman" w:hAnsi="Times New Roman"/>
          <w:color w:val="000000"/>
          <w:sz w:val="24"/>
          <w:szCs w:val="24"/>
        </w:rPr>
        <w:t xml:space="preserve">29 July 2018 by paying </w:t>
      </w:r>
      <w:r>
        <w:rPr>
          <w:rFonts w:ascii="Times New Roman" w:hAnsi="Times New Roman"/>
          <w:color w:val="000000"/>
          <w:sz w:val="24"/>
          <w:szCs w:val="24"/>
        </w:rPr>
        <w:t xml:space="preserve">extra </w:t>
      </w:r>
      <w:r w:rsidR="006B3B65">
        <w:rPr>
          <w:rFonts w:eastAsiaTheme="minorEastAsia"/>
          <w:color w:val="000000"/>
          <w:szCs w:val="24"/>
        </w:rPr>
        <w:t>MOP</w:t>
      </w:r>
      <w:r w:rsidR="00CF146C">
        <w:rPr>
          <w:rFonts w:ascii="Times New Roman" w:hAnsi="Times New Roman"/>
          <w:color w:val="000000"/>
          <w:sz w:val="24"/>
          <w:szCs w:val="24"/>
        </w:rPr>
        <w:t>200/person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F146C" w:rsidRDefault="00CF146C" w:rsidP="00CF146C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sectPr w:rsidR="00CF146C" w:rsidSect="0043761C">
      <w:headerReference w:type="default" r:id="rId7"/>
      <w:footerReference w:type="default" r:id="rId8"/>
      <w:pgSz w:w="11906" w:h="16838" w:code="9"/>
      <w:pgMar w:top="2304" w:right="1152" w:bottom="1728" w:left="1152" w:header="720" w:footer="144" w:gutter="0"/>
      <w:cols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9B7" w:rsidRDefault="004569B7">
      <w:r>
        <w:separator/>
      </w:r>
    </w:p>
  </w:endnote>
  <w:endnote w:type="continuationSeparator" w:id="0">
    <w:p w:rsidR="004569B7" w:rsidRDefault="0045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rFonts w:hint="eastAsia"/>
        <w:color w:val="000000"/>
        <w:sz w:val="18"/>
        <w:szCs w:val="18"/>
      </w:rPr>
      <w:t>Time</w:t>
    </w:r>
    <w:r w:rsidRPr="000719B5">
      <w:rPr>
        <w:color w:val="000000"/>
        <w:sz w:val="18"/>
        <w:szCs w:val="18"/>
      </w:rPr>
      <w:t>: July 26-29, 2018</w:t>
    </w:r>
    <w:r w:rsidRPr="000719B5">
      <w:rPr>
        <w:rFonts w:hint="eastAsia"/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                                       </w:t>
    </w:r>
    <w:r w:rsid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Enquiry:</w:t>
    </w:r>
  </w:p>
  <w:p w:rsidR="008C725A" w:rsidRDefault="008C725A" w:rsidP="008C725A">
    <w:pPr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Venue: Anthony Lau Building (E4), University of Macau, Macau           </w:t>
    </w:r>
    <w:proofErr w:type="spellStart"/>
    <w:r>
      <w:rPr>
        <w:color w:val="000000"/>
        <w:sz w:val="18"/>
        <w:szCs w:val="18"/>
      </w:rPr>
      <w:t>Qianxin</w:t>
    </w:r>
    <w:proofErr w:type="spellEnd"/>
    <w:r>
      <w:rPr>
        <w:color w:val="000000"/>
        <w:sz w:val="18"/>
        <w:szCs w:val="18"/>
      </w:rPr>
      <w:t xml:space="preserve"> </w:t>
    </w:r>
    <w:proofErr w:type="spellStart"/>
    <w:r>
      <w:rPr>
        <w:color w:val="000000"/>
        <w:sz w:val="18"/>
        <w:szCs w:val="18"/>
      </w:rPr>
      <w:t>Cai</w:t>
    </w:r>
    <w:proofErr w:type="spellEnd"/>
    <w:r>
      <w:rPr>
        <w:color w:val="000000"/>
        <w:sz w:val="18"/>
        <w:szCs w:val="18"/>
      </w:rPr>
      <w:t xml:space="preserve"> (gdphyss@126.com)</w:t>
    </w:r>
  </w:p>
  <w:p w:rsidR="006B3B65" w:rsidRPr="007C25F4" w:rsidRDefault="008C725A" w:rsidP="006B3B65">
    <w:pPr>
      <w:rPr>
        <w:sz w:val="18"/>
        <w:szCs w:val="18"/>
      </w:rPr>
    </w:pPr>
    <w:hyperlink r:id="rId1" w:history="1">
      <w:r w:rsidRPr="00621EE9">
        <w:rPr>
          <w:rStyle w:val="Hyperlink"/>
          <w:sz w:val="18"/>
          <w:szCs w:val="18"/>
        </w:rPr>
        <w:t>https://ygaconference.github.io/2018/index.html</w:t>
      </w:r>
    </w:hyperlink>
    <w:r>
      <w:rPr>
        <w:sz w:val="18"/>
        <w:szCs w:val="18"/>
      </w:rPr>
      <w:t xml:space="preserve"> </w:t>
    </w:r>
    <w:r w:rsidR="006B3B65">
      <w:rPr>
        <w:sz w:val="18"/>
        <w:szCs w:val="18"/>
      </w:rPr>
      <w:t xml:space="preserve">            </w:t>
    </w:r>
    <w:r>
      <w:rPr>
        <w:sz w:val="18"/>
        <w:szCs w:val="18"/>
      </w:rPr>
      <w:t xml:space="preserve">     </w:t>
    </w:r>
    <w:r>
      <w:rPr>
        <w:sz w:val="4"/>
        <w:szCs w:val="4"/>
      </w:rPr>
      <w:t xml:space="preserve">   </w:t>
    </w:r>
    <w:r w:rsidR="006B3B65">
      <w:rPr>
        <w:sz w:val="18"/>
        <w:szCs w:val="18"/>
      </w:rPr>
      <w:t xml:space="preserve">     </w:t>
    </w:r>
    <w:r w:rsidR="006B3B65">
      <w:rPr>
        <w:sz w:val="4"/>
        <w:szCs w:val="4"/>
      </w:rPr>
      <w:t xml:space="preserve">   </w:t>
    </w:r>
    <w:r w:rsidR="006B3B65" w:rsidRPr="007C25F4">
      <w:rPr>
        <w:sz w:val="18"/>
        <w:szCs w:val="18"/>
      </w:rPr>
      <w:t>Hong Kong: ZHANG Shizhong (shizhong@hku.hk)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Macau: LI Haifeng (haifengli@umac.mo)</w:t>
    </w:r>
  </w:p>
  <w:p w:rsidR="00252E68" w:rsidRPr="00F22A6C" w:rsidRDefault="00252E68" w:rsidP="00252E68">
    <w:pPr>
      <w:rPr>
        <w:b/>
        <w:color w:val="000000"/>
        <w:sz w:val="18"/>
        <w:szCs w:val="18"/>
      </w:rPr>
    </w:pPr>
  </w:p>
  <w:p w:rsidR="000B0BBA" w:rsidRDefault="000077B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1" locked="1" layoutInCell="1" allowOverlap="1">
              <wp:simplePos x="0" y="0"/>
              <wp:positionH relativeFrom="page">
                <wp:posOffset>-4543425</wp:posOffset>
              </wp:positionH>
              <wp:positionV relativeFrom="page">
                <wp:posOffset>9648825</wp:posOffset>
              </wp:positionV>
              <wp:extent cx="16594455" cy="635"/>
              <wp:effectExtent l="19050" t="19050" r="19050" b="27940"/>
              <wp:wrapTight wrapText="bothSides">
                <wp:wrapPolygon edited="0">
                  <wp:start x="-25" y="-475200"/>
                  <wp:lineTo x="-25" y="475200"/>
                  <wp:lineTo x="6041" y="475200"/>
                  <wp:lineTo x="9799" y="475200"/>
                  <wp:lineTo x="9899" y="475200"/>
                  <wp:lineTo x="9886" y="-475200"/>
                  <wp:lineTo x="620" y="-475200"/>
                  <wp:lineTo x="-25" y="-475200"/>
                </wp:wrapPolygon>
              </wp:wrapTight>
              <wp:docPr id="1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4455" cy="635"/>
                      </a:xfrm>
                      <a:custGeom>
                        <a:avLst/>
                        <a:gdLst>
                          <a:gd name="T0" fmla="*/ 0 w 11946"/>
                          <a:gd name="T1" fmla="*/ 0 h 11"/>
                          <a:gd name="T2" fmla="*/ 11758 w 11946"/>
                          <a:gd name="T3" fmla="*/ 11 h 11"/>
                          <a:gd name="T4" fmla="*/ 11946 w 11946"/>
                          <a:gd name="T5" fmla="*/ 1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11946" h="11">
                            <a:moveTo>
                              <a:pt x="0" y="0"/>
                            </a:moveTo>
                            <a:lnTo>
                              <a:pt x="11758" y="11"/>
                            </a:lnTo>
                            <a:lnTo>
                              <a:pt x="11946" y="1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0F8B7" id="Straight Connector 20" o:spid="_x0000_s1026" style="position:absolute;margin-left:-357.75pt;margin-top:759.75pt;width:1306.65pt;height:.05pt;z-index:-251659264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1194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" path="m,l11758,11,11946,1e" filled="f" strokecolor="#957343" strokeweight="2pt">
              <v:path arrowok="t" o:connecttype="custom" o:connectlocs="0,0;16333300,635;16594455,58" o:connectangles="0,0,0"/>
              <o:lock v:ext="edit" shapetype="t"/>
              <w10:wrap type="tight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9B7" w:rsidRDefault="004569B7">
      <w:r>
        <w:separator/>
      </w:r>
    </w:p>
  </w:footnote>
  <w:footnote w:type="continuationSeparator" w:id="0">
    <w:p w:rsidR="004569B7" w:rsidRDefault="00456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E9" w:rsidRPr="00E950E8" w:rsidRDefault="004E67E9" w:rsidP="004E67E9">
    <w:pPr>
      <w:rPr>
        <w:b/>
        <w:bCs/>
        <w:smallCaps/>
        <w:color w:val="000000"/>
        <w:sz w:val="38"/>
        <w:szCs w:val="38"/>
        <w:lang w:eastAsia="zh-CN"/>
      </w:rPr>
    </w:pPr>
    <w:r w:rsidRPr="00E950E8">
      <w:rPr>
        <w:b/>
        <w:bCs/>
        <w:smallCaps/>
        <w:color w:val="000000"/>
        <w:sz w:val="38"/>
        <w:szCs w:val="38"/>
        <w:lang w:eastAsia="zh-CN"/>
      </w:rPr>
      <w:t xml:space="preserve">2018 Joint Annual Conference of Physical Societies in Guangdong-Hong Kong-Macao Greater Bay Area </w:t>
    </w:r>
  </w:p>
  <w:p w:rsidR="000B0BBA" w:rsidRDefault="000077B2" w:rsidP="004F092E">
    <w:pPr>
      <w:pStyle w:val="Header"/>
      <w:jc w:val="center"/>
    </w:pPr>
    <w:r>
      <w:rPr>
        <w:noProof/>
        <w:sz w:val="24"/>
        <w:szCs w:val="24"/>
        <w:lang w:eastAsia="zh-CN"/>
      </w:rPr>
      <mc:AlternateContent>
        <mc:Choice Requires="wps">
          <w:drawing>
            <wp:anchor distT="0" distB="0" distL="0" distR="0" simplePos="0" relativeHeight="251658240" behindDoc="1" locked="1" layoutInCell="0" allowOverlap="0">
              <wp:simplePos x="0" y="0"/>
              <wp:positionH relativeFrom="page">
                <wp:posOffset>-4333875</wp:posOffset>
              </wp:positionH>
              <wp:positionV relativeFrom="page">
                <wp:posOffset>1362075</wp:posOffset>
              </wp:positionV>
              <wp:extent cx="16598265" cy="635"/>
              <wp:effectExtent l="19050" t="19050" r="15240" b="18415"/>
              <wp:wrapTight wrapText="bothSides">
                <wp:wrapPolygon edited="0">
                  <wp:start x="-25" y="-496800"/>
                  <wp:lineTo x="-25" y="496800"/>
                  <wp:lineTo x="1823" y="734400"/>
                  <wp:lineTo x="6140" y="734400"/>
                  <wp:lineTo x="7616" y="734400"/>
                  <wp:lineTo x="7616" y="-259200"/>
                  <wp:lineTo x="5420" y="-496800"/>
                  <wp:lineTo x="260" y="-496800"/>
                  <wp:lineTo x="-25" y="-496800"/>
                </wp:wrapPolygon>
              </wp:wrapTight>
              <wp:docPr id="2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8265" cy="635"/>
                      </a:xfrm>
                      <a:custGeom>
                        <a:avLst/>
                        <a:gdLst>
                          <a:gd name="T0" fmla="*/ 0 w 9186"/>
                          <a:gd name="T1" fmla="*/ 0 h 23"/>
                          <a:gd name="T2" fmla="*/ 9186 w 9186"/>
                          <a:gd name="T3" fmla="*/ 23 h 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186" h="23">
                            <a:moveTo>
                              <a:pt x="0" y="0"/>
                            </a:moveTo>
                            <a:lnTo>
                              <a:pt x="9186" y="2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D1DB3" id="Freeform 15" o:spid="_x0000_s1026" style="position:absolute;margin-left:-341.25pt;margin-top:107.25pt;width:1306.95pt;height:.05pt;z-index:-251658240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918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" o:allowincell="f" o:allowoverlap="f" path="m,l9186,23e" filled="f" strokecolor="#957343" strokeweight="2pt">
              <v:path arrowok="t" o:connecttype="custom" o:connectlocs="0,0;16598265,635" o:connectangles="0,0"/>
              <o:lock v:ext="edit" shapetype="t"/>
              <w10:wrap type="tight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AEA9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14837"/>
    <w:multiLevelType w:val="hybridMultilevel"/>
    <w:tmpl w:val="87F8C85E"/>
    <w:lvl w:ilvl="0" w:tplc="141CEFB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2502B46"/>
    <w:multiLevelType w:val="hybridMultilevel"/>
    <w:tmpl w:val="F73A0652"/>
    <w:lvl w:ilvl="0" w:tplc="88E2D08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D6028D3"/>
    <w:multiLevelType w:val="hybridMultilevel"/>
    <w:tmpl w:val="7F185282"/>
    <w:lvl w:ilvl="0" w:tplc="E64446DA">
      <w:start w:val="4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FC575FA"/>
    <w:multiLevelType w:val="hybridMultilevel"/>
    <w:tmpl w:val="A9EA12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47E01961"/>
    <w:multiLevelType w:val="hybridMultilevel"/>
    <w:tmpl w:val="A090437C"/>
    <w:lvl w:ilvl="0" w:tplc="2FF40D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C3853"/>
    <w:multiLevelType w:val="hybridMultilevel"/>
    <w:tmpl w:val="4AF284E2"/>
    <w:lvl w:ilvl="0" w:tplc="3B28EE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73063"/>
    <w:multiLevelType w:val="hybridMultilevel"/>
    <w:tmpl w:val="EE525C9C"/>
    <w:lvl w:ilvl="0" w:tplc="F2E01F7A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71B380D"/>
    <w:multiLevelType w:val="hybridMultilevel"/>
    <w:tmpl w:val="8B88455E"/>
    <w:lvl w:ilvl="0" w:tplc="2382A22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980E00"/>
    <w:multiLevelType w:val="hybridMultilevel"/>
    <w:tmpl w:val="BEC03EDC"/>
    <w:lvl w:ilvl="0" w:tplc="5B66AC4E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76"/>
  <w:displayHorizontalDrawingGridEvery w:val="0"/>
  <w:displayVerticalDrawingGridEvery w:val="2"/>
  <w:characterSpacingControl w:val="compressPunctuation"/>
  <w:hdr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F9"/>
    <w:rsid w:val="00005B85"/>
    <w:rsid w:val="000064FB"/>
    <w:rsid w:val="000077B2"/>
    <w:rsid w:val="00017B42"/>
    <w:rsid w:val="000240FF"/>
    <w:rsid w:val="00031CE9"/>
    <w:rsid w:val="00054C3C"/>
    <w:rsid w:val="000552A9"/>
    <w:rsid w:val="000559E8"/>
    <w:rsid w:val="000719B5"/>
    <w:rsid w:val="00075190"/>
    <w:rsid w:val="00091F4C"/>
    <w:rsid w:val="000B0BBA"/>
    <w:rsid w:val="000B1105"/>
    <w:rsid w:val="000B6F0F"/>
    <w:rsid w:val="000C4531"/>
    <w:rsid w:val="000D2DA1"/>
    <w:rsid w:val="000F303B"/>
    <w:rsid w:val="000F3443"/>
    <w:rsid w:val="001075B7"/>
    <w:rsid w:val="001235A9"/>
    <w:rsid w:val="0012443B"/>
    <w:rsid w:val="001321C8"/>
    <w:rsid w:val="00153D57"/>
    <w:rsid w:val="00162A75"/>
    <w:rsid w:val="001734B2"/>
    <w:rsid w:val="00182757"/>
    <w:rsid w:val="00185E49"/>
    <w:rsid w:val="00191C55"/>
    <w:rsid w:val="001C60CE"/>
    <w:rsid w:val="001D2D14"/>
    <w:rsid w:val="001D38CD"/>
    <w:rsid w:val="001D56BC"/>
    <w:rsid w:val="001D5F40"/>
    <w:rsid w:val="001F2ACD"/>
    <w:rsid w:val="001F3040"/>
    <w:rsid w:val="001F52E2"/>
    <w:rsid w:val="002123EB"/>
    <w:rsid w:val="00227570"/>
    <w:rsid w:val="0023082F"/>
    <w:rsid w:val="00232BEC"/>
    <w:rsid w:val="00235B9C"/>
    <w:rsid w:val="0024679A"/>
    <w:rsid w:val="00252E68"/>
    <w:rsid w:val="002858BF"/>
    <w:rsid w:val="0029576F"/>
    <w:rsid w:val="002A1E55"/>
    <w:rsid w:val="002A5603"/>
    <w:rsid w:val="002A619C"/>
    <w:rsid w:val="002C3ECF"/>
    <w:rsid w:val="002C614C"/>
    <w:rsid w:val="002D1A8E"/>
    <w:rsid w:val="002D6F0D"/>
    <w:rsid w:val="002F0151"/>
    <w:rsid w:val="00311678"/>
    <w:rsid w:val="003250EC"/>
    <w:rsid w:val="00326809"/>
    <w:rsid w:val="0036347C"/>
    <w:rsid w:val="00367D2E"/>
    <w:rsid w:val="00370984"/>
    <w:rsid w:val="00376F06"/>
    <w:rsid w:val="0038244E"/>
    <w:rsid w:val="0038453D"/>
    <w:rsid w:val="00397326"/>
    <w:rsid w:val="003E2692"/>
    <w:rsid w:val="003E381C"/>
    <w:rsid w:val="004072DE"/>
    <w:rsid w:val="00416619"/>
    <w:rsid w:val="00416713"/>
    <w:rsid w:val="00435C8C"/>
    <w:rsid w:val="0043761C"/>
    <w:rsid w:val="00453838"/>
    <w:rsid w:val="004569B7"/>
    <w:rsid w:val="0047549B"/>
    <w:rsid w:val="004935A9"/>
    <w:rsid w:val="004952AB"/>
    <w:rsid w:val="004A0E36"/>
    <w:rsid w:val="004A3EAF"/>
    <w:rsid w:val="004B3022"/>
    <w:rsid w:val="004D049E"/>
    <w:rsid w:val="004D6703"/>
    <w:rsid w:val="004E67E9"/>
    <w:rsid w:val="004F039B"/>
    <w:rsid w:val="004F092E"/>
    <w:rsid w:val="004F5B35"/>
    <w:rsid w:val="005156F7"/>
    <w:rsid w:val="00525F5E"/>
    <w:rsid w:val="00546889"/>
    <w:rsid w:val="005579FA"/>
    <w:rsid w:val="00560666"/>
    <w:rsid w:val="005959D5"/>
    <w:rsid w:val="00595B85"/>
    <w:rsid w:val="005A01B3"/>
    <w:rsid w:val="005A7A2D"/>
    <w:rsid w:val="005B06CC"/>
    <w:rsid w:val="005C7733"/>
    <w:rsid w:val="005D096D"/>
    <w:rsid w:val="005D5E19"/>
    <w:rsid w:val="005E2ADD"/>
    <w:rsid w:val="00614A17"/>
    <w:rsid w:val="00634D80"/>
    <w:rsid w:val="006542BB"/>
    <w:rsid w:val="00675E4F"/>
    <w:rsid w:val="00681205"/>
    <w:rsid w:val="0068177D"/>
    <w:rsid w:val="006875E6"/>
    <w:rsid w:val="006B3B65"/>
    <w:rsid w:val="006B5EE1"/>
    <w:rsid w:val="006C790C"/>
    <w:rsid w:val="006D27FC"/>
    <w:rsid w:val="006D4BBF"/>
    <w:rsid w:val="006D7B58"/>
    <w:rsid w:val="006E07F8"/>
    <w:rsid w:val="006E4C46"/>
    <w:rsid w:val="006E6EDF"/>
    <w:rsid w:val="006F4E3E"/>
    <w:rsid w:val="006F569D"/>
    <w:rsid w:val="00716C93"/>
    <w:rsid w:val="00737C72"/>
    <w:rsid w:val="007521F8"/>
    <w:rsid w:val="007530A1"/>
    <w:rsid w:val="00764BB8"/>
    <w:rsid w:val="00796A64"/>
    <w:rsid w:val="007A58B3"/>
    <w:rsid w:val="007F3292"/>
    <w:rsid w:val="007F36DD"/>
    <w:rsid w:val="007F59CD"/>
    <w:rsid w:val="00811004"/>
    <w:rsid w:val="00820CA7"/>
    <w:rsid w:val="00845E53"/>
    <w:rsid w:val="008560C7"/>
    <w:rsid w:val="0088094B"/>
    <w:rsid w:val="00882FC2"/>
    <w:rsid w:val="00895316"/>
    <w:rsid w:val="00895F90"/>
    <w:rsid w:val="008C65FB"/>
    <w:rsid w:val="008C725A"/>
    <w:rsid w:val="008F2254"/>
    <w:rsid w:val="00900117"/>
    <w:rsid w:val="0090736E"/>
    <w:rsid w:val="009114AD"/>
    <w:rsid w:val="009271C1"/>
    <w:rsid w:val="00935C24"/>
    <w:rsid w:val="00937224"/>
    <w:rsid w:val="009442D1"/>
    <w:rsid w:val="00945499"/>
    <w:rsid w:val="0095416B"/>
    <w:rsid w:val="009550DF"/>
    <w:rsid w:val="0095653F"/>
    <w:rsid w:val="00957E34"/>
    <w:rsid w:val="00966278"/>
    <w:rsid w:val="00983960"/>
    <w:rsid w:val="00994E8B"/>
    <w:rsid w:val="009A4714"/>
    <w:rsid w:val="009A4D8A"/>
    <w:rsid w:val="009B6DE9"/>
    <w:rsid w:val="009D48B9"/>
    <w:rsid w:val="009F2C90"/>
    <w:rsid w:val="009F5765"/>
    <w:rsid w:val="00A06314"/>
    <w:rsid w:val="00A17AF1"/>
    <w:rsid w:val="00A51D8D"/>
    <w:rsid w:val="00A570A1"/>
    <w:rsid w:val="00A5789C"/>
    <w:rsid w:val="00A63E96"/>
    <w:rsid w:val="00A722FA"/>
    <w:rsid w:val="00A725A5"/>
    <w:rsid w:val="00A8211A"/>
    <w:rsid w:val="00A95692"/>
    <w:rsid w:val="00AC08D5"/>
    <w:rsid w:val="00AC24A2"/>
    <w:rsid w:val="00AF2250"/>
    <w:rsid w:val="00B15419"/>
    <w:rsid w:val="00B43962"/>
    <w:rsid w:val="00B45DF3"/>
    <w:rsid w:val="00B62E06"/>
    <w:rsid w:val="00B64C07"/>
    <w:rsid w:val="00B70757"/>
    <w:rsid w:val="00B71460"/>
    <w:rsid w:val="00B725B3"/>
    <w:rsid w:val="00B9186C"/>
    <w:rsid w:val="00B92DFB"/>
    <w:rsid w:val="00BA756F"/>
    <w:rsid w:val="00BC2D7C"/>
    <w:rsid w:val="00BD34D2"/>
    <w:rsid w:val="00BD40FB"/>
    <w:rsid w:val="00C07EE5"/>
    <w:rsid w:val="00C264B3"/>
    <w:rsid w:val="00C34562"/>
    <w:rsid w:val="00C40CF9"/>
    <w:rsid w:val="00C76376"/>
    <w:rsid w:val="00C863A8"/>
    <w:rsid w:val="00CD65A7"/>
    <w:rsid w:val="00CD6610"/>
    <w:rsid w:val="00CF146C"/>
    <w:rsid w:val="00D06FBD"/>
    <w:rsid w:val="00D208B3"/>
    <w:rsid w:val="00D340CA"/>
    <w:rsid w:val="00D51294"/>
    <w:rsid w:val="00D65082"/>
    <w:rsid w:val="00DB43BE"/>
    <w:rsid w:val="00DB56EC"/>
    <w:rsid w:val="00DD6D48"/>
    <w:rsid w:val="00DD737E"/>
    <w:rsid w:val="00DE69D9"/>
    <w:rsid w:val="00DF0B9E"/>
    <w:rsid w:val="00E34C7F"/>
    <w:rsid w:val="00E35B56"/>
    <w:rsid w:val="00E4341B"/>
    <w:rsid w:val="00E44969"/>
    <w:rsid w:val="00E66770"/>
    <w:rsid w:val="00E734D7"/>
    <w:rsid w:val="00E816B8"/>
    <w:rsid w:val="00E950E8"/>
    <w:rsid w:val="00EC4AA6"/>
    <w:rsid w:val="00EC4CD8"/>
    <w:rsid w:val="00EF3DDD"/>
    <w:rsid w:val="00EF4F34"/>
    <w:rsid w:val="00F14908"/>
    <w:rsid w:val="00F222B7"/>
    <w:rsid w:val="00F22A6C"/>
    <w:rsid w:val="00F2309F"/>
    <w:rsid w:val="00F304FC"/>
    <w:rsid w:val="00F37297"/>
    <w:rsid w:val="00F42754"/>
    <w:rsid w:val="00F546CB"/>
    <w:rsid w:val="00F67130"/>
    <w:rsid w:val="00F73CCF"/>
    <w:rsid w:val="00F81DCA"/>
    <w:rsid w:val="00F90BDE"/>
    <w:rsid w:val="00FA49C9"/>
    <w:rsid w:val="00FA781E"/>
    <w:rsid w:val="00FB578D"/>
    <w:rsid w:val="00FB78EA"/>
    <w:rsid w:val="00FB7F75"/>
    <w:rsid w:val="00F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  <o:shapelayout v:ext="edit">
      <o:idmap v:ext="edit" data="1"/>
    </o:shapelayout>
  </w:shapeDefaults>
  <w:decimalSymbol w:val="."/>
  <w:listSeparator w:val=","/>
  <w15:chartTrackingRefBased/>
  <w15:docId w15:val="{89C87BD2-B292-476A-A4D3-890D0329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F14908"/>
    <w:rPr>
      <w:rFonts w:ascii="Arial" w:hAnsi="Arial"/>
      <w:sz w:val="18"/>
      <w:szCs w:val="18"/>
    </w:rPr>
  </w:style>
  <w:style w:type="character" w:styleId="Hyperlink">
    <w:name w:val="Hyperlink"/>
    <w:uiPriority w:val="99"/>
    <w:unhideWhenUsed/>
    <w:rsid w:val="00895316"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5D096D"/>
    <w:pPr>
      <w:widowControl/>
      <w:ind w:left="720"/>
    </w:pPr>
    <w:rPr>
      <w:rFonts w:ascii="Calibri" w:eastAsia="宋体" w:hAnsi="Calibri"/>
      <w:kern w:val="0"/>
      <w:sz w:val="22"/>
      <w:szCs w:val="22"/>
      <w:lang w:eastAsia="zh-CN"/>
    </w:rPr>
  </w:style>
  <w:style w:type="paragraph" w:styleId="Caption">
    <w:name w:val="caption"/>
    <w:basedOn w:val="Normal"/>
    <w:next w:val="Normal"/>
    <w:unhideWhenUsed/>
    <w:qFormat/>
    <w:rsid w:val="00E4341B"/>
    <w:pPr>
      <w:widowControl/>
      <w:jc w:val="both"/>
    </w:pPr>
    <w:rPr>
      <w:b/>
      <w:bCs/>
      <w:kern w:val="0"/>
      <w:sz w:val="20"/>
      <w:lang w:val="fr-FR" w:eastAsia="fr-FR"/>
    </w:rPr>
  </w:style>
  <w:style w:type="paragraph" w:styleId="NormalWeb">
    <w:name w:val="Normal (Web)"/>
    <w:basedOn w:val="Normal"/>
    <w:uiPriority w:val="99"/>
    <w:unhideWhenUsed/>
    <w:rsid w:val="001D2D14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ygaconference.github.io/2018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herchan\AppData\Roaming\Microsoft\Templates\UM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UM_Letter</Template>
  <TotalTime>29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 Shop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plslam</dc:creator>
  <cp:keywords/>
  <dc:description/>
  <cp:lastModifiedBy>haifengli</cp:lastModifiedBy>
  <cp:revision>18</cp:revision>
  <cp:lastPrinted>2016-08-16T07:06:00Z</cp:lastPrinted>
  <dcterms:created xsi:type="dcterms:W3CDTF">2018-03-04T13:29:00Z</dcterms:created>
  <dcterms:modified xsi:type="dcterms:W3CDTF">2018-04-01T02:10:00Z</dcterms:modified>
</cp:coreProperties>
</file>